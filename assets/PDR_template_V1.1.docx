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FC4D" w14:textId="77777777" w:rsidR="00FF6FE3" w:rsidRDefault="00FF6FE3" w:rsidP="00FF6FE3">
      <w:pPr>
        <w:pStyle w:val="Title"/>
        <w:jc w:val="center"/>
      </w:pPr>
      <w:r>
        <w:t>TITLE</w:t>
      </w:r>
    </w:p>
    <w:p w14:paraId="3010EC97" w14:textId="77777777" w:rsidR="005907CA" w:rsidRDefault="00FF6FE3" w:rsidP="00FF6FE3">
      <w:pPr>
        <w:pStyle w:val="Subtitle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562C6FF0" wp14:editId="01CF3D48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23252" cy="173736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CS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52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Project </w:t>
      </w:r>
      <w:r w:rsidR="00A662A9">
        <w:t>Defense Report</w:t>
      </w:r>
    </w:p>
    <w:p w14:paraId="145135CC" w14:textId="77777777" w:rsidR="009670FC" w:rsidRPr="009670FC" w:rsidRDefault="009670FC" w:rsidP="009670FC">
      <w:pPr>
        <w:jc w:val="center"/>
        <w:rPr>
          <w:lang w:bidi="hi-IN"/>
        </w:rPr>
      </w:pPr>
      <w:r>
        <w:rPr>
          <w:lang w:bidi="hi-IN"/>
        </w:rPr>
        <w:t>(</w:t>
      </w:r>
      <w:r w:rsidR="001663BF">
        <w:rPr>
          <w:lang w:bidi="hi-IN"/>
        </w:rPr>
        <w:t>Semester</w:t>
      </w:r>
      <w:r>
        <w:rPr>
          <w:lang w:bidi="hi-IN"/>
        </w:rPr>
        <w:t>)</w:t>
      </w:r>
    </w:p>
    <w:p w14:paraId="0A899DE4" w14:textId="77777777" w:rsidR="00FF6FE3" w:rsidRDefault="00FF6FE3" w:rsidP="00FF6FE3">
      <w:pPr>
        <w:spacing w:after="720"/>
        <w:jc w:val="center"/>
        <w:rPr>
          <w:rStyle w:val="Emphasis"/>
        </w:rPr>
      </w:pPr>
      <w:r>
        <w:rPr>
          <w:rStyle w:val="Emphasis"/>
        </w:rPr>
        <w:t>BY</w:t>
      </w:r>
    </w:p>
    <w:p w14:paraId="5C7AF1F1" w14:textId="77777777" w:rsidR="00FF6FE3" w:rsidRPr="00FF6FE3" w:rsidRDefault="00FF6FE3" w:rsidP="00FF6FE3">
      <w:pPr>
        <w:spacing w:after="240"/>
        <w:jc w:val="center"/>
        <w:rPr>
          <w:rStyle w:val="IntenseEmphasis"/>
          <w:i w:val="0"/>
        </w:rPr>
      </w:pPr>
      <w:r>
        <w:rPr>
          <w:rStyle w:val="IntenseEmphasis"/>
          <w:i w:val="0"/>
        </w:rPr>
        <w:t>NAMES</w:t>
      </w:r>
    </w:p>
    <w:p w14:paraId="73A09AA4" w14:textId="77777777" w:rsidR="00FF6FE3" w:rsidRDefault="00FF6FE3" w:rsidP="00FF6FE3">
      <w:pPr>
        <w:jc w:val="center"/>
        <w:rPr>
          <w:rStyle w:val="Emphasis"/>
        </w:rPr>
      </w:pPr>
    </w:p>
    <w:p w14:paraId="73597B96" w14:textId="77777777" w:rsidR="00FF6FE3" w:rsidRDefault="00FF6FE3" w:rsidP="00146163">
      <w:pPr>
        <w:jc w:val="center"/>
        <w:rPr>
          <w:rStyle w:val="Emphasis"/>
        </w:rPr>
      </w:pPr>
      <w:r>
        <w:rPr>
          <w:rStyle w:val="Emphasis"/>
        </w:rPr>
        <w:t>SUPERVISOR:</w:t>
      </w:r>
    </w:p>
    <w:p w14:paraId="4AE72CFE" w14:textId="77777777" w:rsidR="009670FC" w:rsidRDefault="00FF6FE3" w:rsidP="00FF6FE3">
      <w:pPr>
        <w:jc w:val="center"/>
        <w:rPr>
          <w:rStyle w:val="Emphasis"/>
        </w:rPr>
      </w:pPr>
      <w:r>
        <w:rPr>
          <w:rStyle w:val="Emphasis"/>
        </w:rPr>
        <w:t>CO-SUPERVISOR:</w:t>
      </w:r>
    </w:p>
    <w:p w14:paraId="21B5DDB9" w14:textId="77777777" w:rsidR="009670FC" w:rsidRPr="009670FC" w:rsidRDefault="009670FC" w:rsidP="009670FC">
      <w:pPr>
        <w:pStyle w:val="ListParagraph"/>
        <w:spacing w:before="840"/>
        <w:ind w:hanging="289"/>
        <w:jc w:val="center"/>
        <w:rPr>
          <w:rStyle w:val="Strong"/>
        </w:rPr>
      </w:pPr>
      <w:r w:rsidRPr="009670FC">
        <w:rPr>
          <w:rStyle w:val="Strong"/>
        </w:rPr>
        <w:t>SUBMITTED TO</w:t>
      </w:r>
    </w:p>
    <w:p w14:paraId="5907C6B1" w14:textId="77777777" w:rsidR="00862356" w:rsidRDefault="009670FC" w:rsidP="00755143">
      <w:pPr>
        <w:spacing w:before="720"/>
        <w:jc w:val="center"/>
        <w:rPr>
          <w:rStyle w:val="Emphasis"/>
        </w:rPr>
      </w:pPr>
      <w:r>
        <w:rPr>
          <w:rStyle w:val="BookTitle"/>
        </w:rPr>
        <w:t>pROJECTS MANAGER</w:t>
      </w:r>
      <w:r w:rsidR="00B95115">
        <w:rPr>
          <w:rStyle w:val="BookTitle"/>
        </w:rPr>
        <w:t xml:space="preserve"> - FYP</w:t>
      </w:r>
      <w:r w:rsidR="00862356">
        <w:rPr>
          <w:rStyle w:val="Emphasis"/>
          <w:lang w:bidi="hi-IN"/>
        </w:rPr>
        <w:br w:type="page"/>
      </w:r>
    </w:p>
    <w:p w14:paraId="1A5E4EE4" w14:textId="77777777" w:rsidR="004B5D60" w:rsidRDefault="004B5D60" w:rsidP="004B5D60">
      <w:pPr>
        <w:rPr>
          <w:rStyle w:val="Emphasis"/>
          <w:b w:val="0"/>
          <w:i w:val="0"/>
          <w:lang w:bidi="hi-IN"/>
        </w:rPr>
      </w:pPr>
      <w:r w:rsidRPr="004B5D60">
        <w:rPr>
          <w:rStyle w:val="Emphasis"/>
          <w:lang w:bidi="hi-IN"/>
        </w:rPr>
        <w:lastRenderedPageBreak/>
        <w:t>Abstract</w:t>
      </w:r>
      <w:r w:rsidRPr="004B5D60">
        <w:rPr>
          <w:rStyle w:val="Emphasis"/>
          <w:b w:val="0"/>
          <w:i w:val="0"/>
          <w:lang w:bidi="hi-IN"/>
        </w:rPr>
        <w:t xml:space="preserve"> </w:t>
      </w:r>
    </w:p>
    <w:p w14:paraId="2F054B75" w14:textId="77777777" w:rsidR="004B473D" w:rsidRPr="004B5D60" w:rsidRDefault="004B473D" w:rsidP="004B473D">
      <w:pPr>
        <w:spacing w:after="120" w:line="240" w:lineRule="auto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 xml:space="preserve">[Use this space to write an abstract – a high-level summary of your </w:t>
      </w:r>
      <w:r w:rsidR="002612C4">
        <w:rPr>
          <w:rStyle w:val="Emphasis"/>
          <w:b w:val="0"/>
          <w:i w:val="0"/>
          <w:lang w:bidi="hi-IN"/>
        </w:rPr>
        <w:t>project proposal not exceeding 1</w:t>
      </w:r>
      <w:r>
        <w:rPr>
          <w:rStyle w:val="Emphasis"/>
          <w:b w:val="0"/>
          <w:i w:val="0"/>
          <w:lang w:bidi="hi-IN"/>
        </w:rPr>
        <w:t>50 words.]</w:t>
      </w:r>
      <w:r>
        <w:rPr>
          <w:rStyle w:val="Emphasis"/>
          <w:b w:val="0"/>
          <w:i w:val="0"/>
          <w:lang w:bidi="hi-IN"/>
        </w:rPr>
        <w:br/>
      </w:r>
    </w:p>
    <w:p w14:paraId="792C9E0B" w14:textId="77777777" w:rsidR="004B5D60" w:rsidRPr="004B5D60" w:rsidRDefault="00D17A2B" w:rsidP="004B5D60">
      <w:pPr>
        <w:pStyle w:val="IntenseQuote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PROJECT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9011"/>
      </w:tblGrid>
      <w:tr w:rsidR="00D17A2B" w:rsidRPr="006C76E4" w14:paraId="52963F16" w14:textId="77777777" w:rsidTr="001B5F65">
        <w:tc>
          <w:tcPr>
            <w:tcW w:w="279" w:type="dxa"/>
          </w:tcPr>
          <w:p w14:paraId="3FB80455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A</w:t>
            </w:r>
          </w:p>
        </w:tc>
        <w:tc>
          <w:tcPr>
            <w:tcW w:w="9071" w:type="dxa"/>
          </w:tcPr>
          <w:p w14:paraId="118AFFEE" w14:textId="77777777" w:rsidR="00CD0AFD" w:rsidRPr="00AF475C" w:rsidRDefault="00D17A2B" w:rsidP="006C76E4">
            <w:pPr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AF475C">
              <w:rPr>
                <w:rStyle w:val="Emphasis"/>
                <w:i w:val="0"/>
              </w:rPr>
              <w:t xml:space="preserve">PROJECT TITLE </w:t>
            </w:r>
            <w:r w:rsidR="00CD0AFD" w:rsidRPr="00AF475C">
              <w:rPr>
                <w:rStyle w:val="Emphasis"/>
                <w:b w:val="0"/>
                <w:i w:val="0"/>
                <w:sz w:val="18"/>
                <w:szCs w:val="18"/>
              </w:rPr>
              <w:t>[</w:t>
            </w:r>
            <w:r w:rsidRPr="00AF475C">
              <w:rPr>
                <w:rStyle w:val="Emphasis"/>
                <w:b w:val="0"/>
                <w:i w:val="0"/>
                <w:sz w:val="18"/>
                <w:szCs w:val="18"/>
              </w:rPr>
              <w:t>A technically</w:t>
            </w:r>
            <w:r w:rsidR="00CD0AFD" w:rsidRPr="00AF475C">
              <w:rPr>
                <w:rStyle w:val="Emphasis"/>
                <w:b w:val="0"/>
                <w:i w:val="0"/>
                <w:sz w:val="18"/>
                <w:szCs w:val="18"/>
              </w:rPr>
              <w:t>/academically</w:t>
            </w:r>
            <w:r w:rsidRPr="00AF475C">
              <w:rPr>
                <w:rStyle w:val="Emphasis"/>
                <w:b w:val="0"/>
                <w:i w:val="0"/>
                <w:sz w:val="18"/>
                <w:szCs w:val="18"/>
              </w:rPr>
              <w:t xml:space="preserve"> sound caption: the one used in </w:t>
            </w:r>
            <w:r w:rsidR="00CD0AFD" w:rsidRPr="00AF475C">
              <w:rPr>
                <w:rStyle w:val="Emphasis"/>
                <w:b w:val="0"/>
                <w:i w:val="0"/>
                <w:sz w:val="18"/>
                <w:szCs w:val="18"/>
              </w:rPr>
              <w:t>the title]</w:t>
            </w:r>
          </w:p>
          <w:p w14:paraId="1C891924" w14:textId="77777777" w:rsidR="006C76E4" w:rsidRPr="00AF475C" w:rsidRDefault="006C76E4" w:rsidP="006C76E4">
            <w:pPr>
              <w:spacing w:after="120" w:line="240" w:lineRule="auto"/>
              <w:rPr>
                <w:rStyle w:val="Emphasis"/>
                <w:b w:val="0"/>
                <w:i w:val="0"/>
              </w:rPr>
            </w:pPr>
          </w:p>
        </w:tc>
      </w:tr>
      <w:tr w:rsidR="00D17A2B" w:rsidRPr="006C76E4" w14:paraId="51087DF9" w14:textId="77777777" w:rsidTr="001B5F65">
        <w:tc>
          <w:tcPr>
            <w:tcW w:w="279" w:type="dxa"/>
          </w:tcPr>
          <w:p w14:paraId="68FF13FE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B</w:t>
            </w:r>
          </w:p>
        </w:tc>
        <w:tc>
          <w:tcPr>
            <w:tcW w:w="9071" w:type="dxa"/>
          </w:tcPr>
          <w:p w14:paraId="1CAEF1C9" w14:textId="77777777" w:rsidR="00D17A2B" w:rsidRPr="00AF475C" w:rsidRDefault="00D17A2B" w:rsidP="00CD0AFD">
            <w:pPr>
              <w:rPr>
                <w:rStyle w:val="Emphasis"/>
                <w:b w:val="0"/>
                <w:i w:val="0"/>
                <w:sz w:val="18"/>
                <w:szCs w:val="18"/>
              </w:rPr>
            </w:pPr>
            <w:r w:rsidRPr="00AF475C">
              <w:rPr>
                <w:rStyle w:val="Emphasis"/>
                <w:i w:val="0"/>
              </w:rPr>
              <w:t>ACRONYM</w:t>
            </w:r>
            <w:r w:rsidR="00CD0AFD" w:rsidRPr="00AF475C">
              <w:rPr>
                <w:rStyle w:val="Emphasis"/>
                <w:i w:val="0"/>
              </w:rPr>
              <w:t xml:space="preserve"> </w:t>
            </w:r>
            <w:r w:rsidR="00CD0AFD" w:rsidRPr="00AF475C">
              <w:rPr>
                <w:rStyle w:val="Emphasis"/>
                <w:b w:val="0"/>
                <w:i w:val="0"/>
                <w:sz w:val="18"/>
                <w:szCs w:val="18"/>
              </w:rPr>
              <w:t>[A short abbreviation of the TITLE]</w:t>
            </w:r>
          </w:p>
          <w:p w14:paraId="7E7E5ED1" w14:textId="77777777" w:rsidR="00CD0AFD" w:rsidRPr="00AF475C" w:rsidRDefault="00CD0AFD" w:rsidP="006C76E4">
            <w:pPr>
              <w:spacing w:after="120" w:line="240" w:lineRule="auto"/>
              <w:rPr>
                <w:rStyle w:val="Emphasis"/>
                <w:b w:val="0"/>
                <w:i w:val="0"/>
              </w:rPr>
            </w:pPr>
          </w:p>
        </w:tc>
      </w:tr>
      <w:tr w:rsidR="00D17A2B" w:rsidRPr="006C76E4" w14:paraId="6581979F" w14:textId="77777777" w:rsidTr="001B5F65">
        <w:tc>
          <w:tcPr>
            <w:tcW w:w="279" w:type="dxa"/>
          </w:tcPr>
          <w:p w14:paraId="4DD591A6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C</w:t>
            </w:r>
          </w:p>
        </w:tc>
        <w:tc>
          <w:tcPr>
            <w:tcW w:w="9071" w:type="dxa"/>
          </w:tcPr>
          <w:p w14:paraId="15415F21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TAGLINE</w:t>
            </w:r>
            <w:r w:rsidR="00CD0AFD" w:rsidRPr="00AF475C">
              <w:rPr>
                <w:rStyle w:val="Emphasis"/>
                <w:i w:val="0"/>
              </w:rPr>
              <w:t xml:space="preserve"> </w:t>
            </w:r>
            <w:r w:rsidR="00CD0AFD" w:rsidRPr="00AF475C">
              <w:rPr>
                <w:rStyle w:val="Emphasis"/>
                <w:b w:val="0"/>
                <w:i w:val="0"/>
                <w:sz w:val="18"/>
                <w:szCs w:val="18"/>
              </w:rPr>
              <w:t>[A marketing name for the project to attract common folk]</w:t>
            </w:r>
          </w:p>
          <w:p w14:paraId="07EB35F4" w14:textId="77777777" w:rsidR="00CD0AFD" w:rsidRPr="00AF475C" w:rsidRDefault="00CD0AFD" w:rsidP="006C76E4">
            <w:pPr>
              <w:spacing w:after="120" w:line="240" w:lineRule="auto"/>
              <w:rPr>
                <w:rStyle w:val="Emphasis"/>
                <w:b w:val="0"/>
                <w:i w:val="0"/>
              </w:rPr>
            </w:pPr>
          </w:p>
        </w:tc>
      </w:tr>
      <w:tr w:rsidR="00D17A2B" w:rsidRPr="006C76E4" w14:paraId="7BA99777" w14:textId="77777777" w:rsidTr="001B5F65">
        <w:tc>
          <w:tcPr>
            <w:tcW w:w="279" w:type="dxa"/>
          </w:tcPr>
          <w:p w14:paraId="37A2A1A1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D</w:t>
            </w:r>
          </w:p>
        </w:tc>
        <w:tc>
          <w:tcPr>
            <w:tcW w:w="9071" w:type="dxa"/>
          </w:tcPr>
          <w:tbl>
            <w:tblPr>
              <w:tblStyle w:val="TableGrid"/>
              <w:tblpPr w:leftFromText="180" w:rightFromText="180" w:vertAnchor="text" w:horzAnchor="page" w:tblpX="1457" w:tblpY="-179"/>
              <w:tblOverlap w:val="never"/>
              <w:tblW w:w="1571" w:type="pct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96"/>
              <w:gridCol w:w="396"/>
              <w:gridCol w:w="319"/>
              <w:gridCol w:w="319"/>
              <w:gridCol w:w="319"/>
              <w:gridCol w:w="319"/>
            </w:tblGrid>
            <w:tr w:rsidR="001B5F65" w14:paraId="3990DEC2" w14:textId="77777777" w:rsidTr="001B5F65">
              <w:trPr>
                <w:trHeight w:val="132"/>
              </w:trPr>
              <w:tc>
                <w:tcPr>
                  <w:tcW w:w="346" w:type="dxa"/>
                  <w:vAlign w:val="center"/>
                </w:tcPr>
                <w:p w14:paraId="751F626B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D</w:t>
                  </w:r>
                </w:p>
              </w:tc>
              <w:tc>
                <w:tcPr>
                  <w:tcW w:w="346" w:type="dxa"/>
                  <w:vAlign w:val="center"/>
                </w:tcPr>
                <w:p w14:paraId="500FA745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D</w:t>
                  </w:r>
                </w:p>
              </w:tc>
              <w:tc>
                <w:tcPr>
                  <w:tcW w:w="396" w:type="dxa"/>
                  <w:vAlign w:val="center"/>
                </w:tcPr>
                <w:p w14:paraId="0390DA69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M</w:t>
                  </w:r>
                </w:p>
              </w:tc>
              <w:tc>
                <w:tcPr>
                  <w:tcW w:w="396" w:type="dxa"/>
                  <w:vAlign w:val="center"/>
                </w:tcPr>
                <w:p w14:paraId="6717A78A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M</w:t>
                  </w:r>
                </w:p>
              </w:tc>
              <w:tc>
                <w:tcPr>
                  <w:tcW w:w="319" w:type="dxa"/>
                  <w:vAlign w:val="center"/>
                </w:tcPr>
                <w:p w14:paraId="11833838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  <w:tc>
                <w:tcPr>
                  <w:tcW w:w="319" w:type="dxa"/>
                  <w:vAlign w:val="center"/>
                </w:tcPr>
                <w:p w14:paraId="72108313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  <w:tc>
                <w:tcPr>
                  <w:tcW w:w="319" w:type="dxa"/>
                  <w:vAlign w:val="center"/>
                </w:tcPr>
                <w:p w14:paraId="7E815BB8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  <w:tc>
                <w:tcPr>
                  <w:tcW w:w="319" w:type="dxa"/>
                  <w:vAlign w:val="center"/>
                </w:tcPr>
                <w:p w14:paraId="43A8B0BB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</w:tr>
          </w:tbl>
          <w:p w14:paraId="05BE96BE" w14:textId="77777777" w:rsidR="00CD0AFD" w:rsidRPr="001B5F65" w:rsidRDefault="00D17A2B" w:rsidP="00AF475C">
            <w:pPr>
              <w:rPr>
                <w:rStyle w:val="Emphasis"/>
                <w:b w:val="0"/>
                <w:i w:val="0"/>
              </w:rPr>
            </w:pPr>
            <w:r w:rsidRPr="00AF475C">
              <w:rPr>
                <w:rStyle w:val="Emphasis"/>
                <w:i w:val="0"/>
              </w:rPr>
              <w:t>START DATE</w:t>
            </w:r>
            <w:r w:rsidR="001B5F65">
              <w:rPr>
                <w:rStyle w:val="Emphasis"/>
                <w:i w:val="0"/>
              </w:rPr>
              <w:t>:</w:t>
            </w:r>
            <w:r w:rsidR="00CD0AFD" w:rsidRPr="00AF475C">
              <w:rPr>
                <w:rStyle w:val="Emphasis"/>
                <w:i w:val="0"/>
              </w:rPr>
              <w:t xml:space="preserve"> </w:t>
            </w:r>
            <w:r w:rsidR="00CD0AFD" w:rsidRPr="00AF475C">
              <w:rPr>
                <w:rStyle w:val="Emphasis"/>
                <w:b w:val="0"/>
                <w:i w:val="0"/>
                <w:sz w:val="18"/>
                <w:szCs w:val="18"/>
              </w:rPr>
              <w:t>[First formal meeting with the Supervisor after his signing the acceptance letter]</w:t>
            </w:r>
          </w:p>
        </w:tc>
      </w:tr>
      <w:tr w:rsidR="00D17A2B" w:rsidRPr="006C76E4" w14:paraId="1BE8CF58" w14:textId="77777777" w:rsidTr="001B5F65">
        <w:tc>
          <w:tcPr>
            <w:tcW w:w="279" w:type="dxa"/>
          </w:tcPr>
          <w:p w14:paraId="3424A306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E</w:t>
            </w:r>
          </w:p>
        </w:tc>
        <w:tc>
          <w:tcPr>
            <w:tcW w:w="9071" w:type="dxa"/>
          </w:tcPr>
          <w:tbl>
            <w:tblPr>
              <w:tblStyle w:val="TableGrid"/>
              <w:tblpPr w:leftFromText="180" w:rightFromText="180" w:vertAnchor="text" w:horzAnchor="page" w:tblpX="2498" w:tblpY="-178"/>
              <w:tblOverlap w:val="never"/>
              <w:tblW w:w="1571" w:type="pct"/>
              <w:tblLook w:val="04A0" w:firstRow="1" w:lastRow="0" w:firstColumn="1" w:lastColumn="0" w:noHBand="0" w:noVBand="1"/>
            </w:tblPr>
            <w:tblGrid>
              <w:gridCol w:w="346"/>
              <w:gridCol w:w="346"/>
              <w:gridCol w:w="396"/>
              <w:gridCol w:w="396"/>
              <w:gridCol w:w="319"/>
              <w:gridCol w:w="319"/>
              <w:gridCol w:w="319"/>
              <w:gridCol w:w="319"/>
            </w:tblGrid>
            <w:tr w:rsidR="001B5F65" w14:paraId="24185519" w14:textId="77777777" w:rsidTr="001B5F65">
              <w:trPr>
                <w:trHeight w:val="132"/>
              </w:trPr>
              <w:tc>
                <w:tcPr>
                  <w:tcW w:w="346" w:type="dxa"/>
                  <w:vAlign w:val="center"/>
                </w:tcPr>
                <w:p w14:paraId="7C8EDB24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D</w:t>
                  </w:r>
                </w:p>
              </w:tc>
              <w:tc>
                <w:tcPr>
                  <w:tcW w:w="346" w:type="dxa"/>
                  <w:vAlign w:val="center"/>
                </w:tcPr>
                <w:p w14:paraId="0F79FC9A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D</w:t>
                  </w:r>
                </w:p>
              </w:tc>
              <w:tc>
                <w:tcPr>
                  <w:tcW w:w="396" w:type="dxa"/>
                  <w:vAlign w:val="center"/>
                </w:tcPr>
                <w:p w14:paraId="55DC519F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M</w:t>
                  </w:r>
                </w:p>
              </w:tc>
              <w:tc>
                <w:tcPr>
                  <w:tcW w:w="396" w:type="dxa"/>
                  <w:vAlign w:val="center"/>
                </w:tcPr>
                <w:p w14:paraId="00342B04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M</w:t>
                  </w:r>
                </w:p>
              </w:tc>
              <w:tc>
                <w:tcPr>
                  <w:tcW w:w="319" w:type="dxa"/>
                  <w:vAlign w:val="center"/>
                </w:tcPr>
                <w:p w14:paraId="6C62DB4B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  <w:tc>
                <w:tcPr>
                  <w:tcW w:w="319" w:type="dxa"/>
                  <w:vAlign w:val="center"/>
                </w:tcPr>
                <w:p w14:paraId="2783B7D9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  <w:tc>
                <w:tcPr>
                  <w:tcW w:w="319" w:type="dxa"/>
                  <w:vAlign w:val="center"/>
                </w:tcPr>
                <w:p w14:paraId="0330BB67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  <w:tc>
                <w:tcPr>
                  <w:tcW w:w="319" w:type="dxa"/>
                  <w:vAlign w:val="center"/>
                </w:tcPr>
                <w:p w14:paraId="7F922166" w14:textId="77777777" w:rsidR="001B5F65" w:rsidRDefault="001B5F65" w:rsidP="001B5F65">
                  <w:pPr>
                    <w:spacing w:after="0" w:line="240" w:lineRule="auto"/>
                    <w:jc w:val="center"/>
                    <w:rPr>
                      <w:rStyle w:val="Emphasis"/>
                      <w:b w:val="0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>Y</w:t>
                  </w:r>
                </w:p>
              </w:tc>
            </w:tr>
          </w:tbl>
          <w:p w14:paraId="5485610B" w14:textId="77777777" w:rsidR="00D17A2B" w:rsidRPr="00AF475C" w:rsidRDefault="00D17A2B" w:rsidP="00CD0AFD">
            <w:pPr>
              <w:rPr>
                <w:rStyle w:val="Emphasis"/>
                <w:b w:val="0"/>
                <w:i w:val="0"/>
              </w:rPr>
            </w:pPr>
            <w:r w:rsidRPr="00AF475C">
              <w:rPr>
                <w:rStyle w:val="Emphasis"/>
                <w:i w:val="0"/>
              </w:rPr>
              <w:t>EXPECTED COMPLETION</w:t>
            </w:r>
            <w:r w:rsidR="001B5F65">
              <w:rPr>
                <w:rStyle w:val="Emphasis"/>
                <w:i w:val="0"/>
              </w:rPr>
              <w:t>:</w:t>
            </w:r>
          </w:p>
        </w:tc>
      </w:tr>
      <w:tr w:rsidR="00D17A2B" w:rsidRPr="006C76E4" w14:paraId="08405F8E" w14:textId="77777777" w:rsidTr="001B5F65">
        <w:tc>
          <w:tcPr>
            <w:tcW w:w="279" w:type="dxa"/>
          </w:tcPr>
          <w:p w14:paraId="4D672F78" w14:textId="77777777" w:rsidR="00D17A2B" w:rsidRPr="00AF475C" w:rsidRDefault="00D17A2B" w:rsidP="00CD0AFD">
            <w:pPr>
              <w:rPr>
                <w:rStyle w:val="Emphasis"/>
                <w:i w:val="0"/>
              </w:rPr>
            </w:pPr>
            <w:r w:rsidRPr="00AF475C">
              <w:rPr>
                <w:rStyle w:val="Emphasis"/>
                <w:i w:val="0"/>
              </w:rPr>
              <w:t>F</w:t>
            </w:r>
          </w:p>
        </w:tc>
        <w:tc>
          <w:tcPr>
            <w:tcW w:w="9071" w:type="dxa"/>
          </w:tcPr>
          <w:p w14:paraId="0A94F9E5" w14:textId="77777777" w:rsidR="00D17A2B" w:rsidRPr="00AF475C" w:rsidRDefault="00D17A2B" w:rsidP="00CD0AFD">
            <w:pPr>
              <w:rPr>
                <w:rStyle w:val="Emphasis"/>
                <w:b w:val="0"/>
                <w:i w:val="0"/>
              </w:rPr>
            </w:pPr>
            <w:r w:rsidRPr="00AF475C">
              <w:rPr>
                <w:rStyle w:val="Emphasis"/>
                <w:i w:val="0"/>
              </w:rPr>
              <w:t>PROJECT BRIEF</w:t>
            </w:r>
            <w:r w:rsidR="006C76E4" w:rsidRPr="00AF475C">
              <w:rPr>
                <w:rStyle w:val="Emphasis"/>
                <w:i w:val="0"/>
              </w:rPr>
              <w:t xml:space="preserve"> </w:t>
            </w:r>
          </w:p>
          <w:p w14:paraId="10437DDE" w14:textId="77777777" w:rsidR="006C76E4" w:rsidRPr="00AF475C" w:rsidRDefault="002612C4" w:rsidP="004B473D">
            <w:pPr>
              <w:spacing w:after="120" w:line="240" w:lineRule="auto"/>
              <w:rPr>
                <w:rStyle w:val="Emphasis"/>
                <w:b w:val="0"/>
                <w:i w:val="0"/>
              </w:rPr>
            </w:pPr>
            <w:r w:rsidRPr="00AF475C">
              <w:rPr>
                <w:rStyle w:val="Emphasis"/>
                <w:b w:val="0"/>
                <w:i w:val="0"/>
              </w:rPr>
              <w:t>[</w:t>
            </w:r>
            <w:r w:rsidR="004B473D" w:rsidRPr="00AF475C">
              <w:rPr>
                <w:rStyle w:val="Emphasis"/>
                <w:b w:val="0"/>
                <w:i w:val="0"/>
              </w:rPr>
              <w:t xml:space="preserve">Write an introduction to your project, briefly pointing to chief aspects. It will be different from abstract as you write key technical features of your product here. </w:t>
            </w:r>
            <w:proofErr w:type="gramStart"/>
            <w:r w:rsidRPr="00AF475C">
              <w:rPr>
                <w:rStyle w:val="Emphasis"/>
                <w:b w:val="0"/>
                <w:i w:val="0"/>
              </w:rPr>
              <w:t>However</w:t>
            </w:r>
            <w:proofErr w:type="gramEnd"/>
            <w:r w:rsidRPr="00AF475C">
              <w:rPr>
                <w:rStyle w:val="Emphasis"/>
                <w:b w:val="0"/>
                <w:i w:val="0"/>
              </w:rPr>
              <w:t xml:space="preserve"> it should not be more than 250 words]</w:t>
            </w:r>
          </w:p>
        </w:tc>
      </w:tr>
    </w:tbl>
    <w:p w14:paraId="289E7D04" w14:textId="77777777" w:rsidR="004B5D60" w:rsidRPr="004B5D60" w:rsidRDefault="004B5D60" w:rsidP="004B5D60">
      <w:pPr>
        <w:rPr>
          <w:rStyle w:val="Emphasis"/>
          <w:b w:val="0"/>
          <w:i w:val="0"/>
          <w:lang w:bidi="hi-IN"/>
        </w:rPr>
      </w:pPr>
    </w:p>
    <w:p w14:paraId="632EBF4B" w14:textId="77777777" w:rsidR="004B5D60" w:rsidRPr="004B5D60" w:rsidRDefault="004B5D60" w:rsidP="004B5D60">
      <w:pPr>
        <w:pStyle w:val="IntenseQuote"/>
        <w:rPr>
          <w:rStyle w:val="Emphasis"/>
          <w:b w:val="0"/>
          <w:i w:val="0"/>
        </w:rPr>
      </w:pPr>
      <w:r w:rsidRPr="004B5D60">
        <w:rPr>
          <w:rStyle w:val="Emphasis"/>
          <w:b w:val="0"/>
          <w:i w:val="0"/>
        </w:rPr>
        <w:t>PROBLEM STATEMENT</w:t>
      </w:r>
    </w:p>
    <w:p w14:paraId="136D8CF8" w14:textId="77777777" w:rsidR="00BB5473" w:rsidRDefault="00B0170D" w:rsidP="00D17A2B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[</w:t>
      </w:r>
      <w:r w:rsidR="00880659">
        <w:rPr>
          <w:rStyle w:val="Emphasis"/>
          <w:b w:val="0"/>
          <w:i w:val="0"/>
          <w:lang w:bidi="hi-IN"/>
        </w:rPr>
        <w:t>Identify,</w:t>
      </w:r>
      <w:r w:rsidR="00BB5473">
        <w:rPr>
          <w:rStyle w:val="Emphasis"/>
          <w:b w:val="0"/>
          <w:i w:val="0"/>
          <w:lang w:bidi="hi-IN"/>
        </w:rPr>
        <w:t xml:space="preserve"> </w:t>
      </w:r>
    </w:p>
    <w:p w14:paraId="6CC5CF12" w14:textId="77777777" w:rsidR="00BB5473" w:rsidRDefault="00153D63" w:rsidP="00BB5473">
      <w:pPr>
        <w:pStyle w:val="ListParagraph"/>
        <w:numPr>
          <w:ilvl w:val="0"/>
          <w:numId w:val="11"/>
        </w:num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T</w:t>
      </w:r>
      <w:r w:rsidR="00BB5473" w:rsidRPr="00BB5473">
        <w:rPr>
          <w:rStyle w:val="Emphasis"/>
          <w:b w:val="0"/>
          <w:i w:val="0"/>
          <w:lang w:bidi="hi-IN"/>
        </w:rPr>
        <w:t xml:space="preserve">he unmet need/problem </w:t>
      </w:r>
    </w:p>
    <w:p w14:paraId="7BA5E297" w14:textId="77777777" w:rsidR="00153D63" w:rsidRDefault="00153D63" w:rsidP="00BB5473">
      <w:pPr>
        <w:pStyle w:val="ListParagraph"/>
        <w:numPr>
          <w:ilvl w:val="0"/>
          <w:numId w:val="11"/>
        </w:num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The audience i.e., type of people/customers who are facing the problem *there can be more than one group of people identify them separately</w:t>
      </w:r>
    </w:p>
    <w:p w14:paraId="25F2C134" w14:textId="77777777" w:rsidR="00153D63" w:rsidRDefault="00880659" w:rsidP="00153D63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Quantify,</w:t>
      </w:r>
    </w:p>
    <w:p w14:paraId="6CEAB597" w14:textId="77777777" w:rsidR="00153D63" w:rsidRDefault="00153D63" w:rsidP="00153D63">
      <w:pPr>
        <w:pStyle w:val="ListParagraph"/>
        <w:numPr>
          <w:ilvl w:val="0"/>
          <w:numId w:val="12"/>
        </w:num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The significance of problem in socio-economic sense.</w:t>
      </w:r>
    </w:p>
    <w:p w14:paraId="0345498F" w14:textId="77777777" w:rsidR="00153D63" w:rsidRPr="00153D63" w:rsidRDefault="00153D63" w:rsidP="00153D63">
      <w:pPr>
        <w:pStyle w:val="ListParagraph"/>
        <w:numPr>
          <w:ilvl w:val="0"/>
          <w:numId w:val="12"/>
        </w:num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Population size of the audience listed in 2 above</w:t>
      </w:r>
    </w:p>
    <w:p w14:paraId="1423B56A" w14:textId="77777777" w:rsidR="004B5D60" w:rsidRPr="004B5D60" w:rsidRDefault="00880659" w:rsidP="004B5D60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 xml:space="preserve">For research </w:t>
      </w:r>
      <w:r w:rsidR="00153D63">
        <w:rPr>
          <w:rStyle w:val="Emphasis"/>
          <w:b w:val="0"/>
          <w:i w:val="0"/>
          <w:lang w:bidi="hi-IN"/>
        </w:rPr>
        <w:t>projects</w:t>
      </w:r>
      <w:r w:rsidR="004B5D60" w:rsidRPr="004B5D60">
        <w:rPr>
          <w:rStyle w:val="Emphasis"/>
          <w:b w:val="0"/>
          <w:i w:val="0"/>
          <w:lang w:bidi="hi-IN"/>
        </w:rPr>
        <w:t xml:space="preserve">, </w:t>
      </w:r>
      <w:r w:rsidR="00153D63">
        <w:rPr>
          <w:rStyle w:val="Emphasis"/>
          <w:b w:val="0"/>
          <w:i w:val="0"/>
          <w:lang w:bidi="hi-IN"/>
        </w:rPr>
        <w:t xml:space="preserve">besides using the above guide where applicable, </w:t>
      </w:r>
      <w:r w:rsidR="00B0170D">
        <w:rPr>
          <w:rStyle w:val="Emphasis"/>
          <w:b w:val="0"/>
          <w:i w:val="0"/>
          <w:lang w:bidi="hi-IN"/>
        </w:rPr>
        <w:t xml:space="preserve">identify </w:t>
      </w:r>
      <w:r w:rsidR="00153D63">
        <w:rPr>
          <w:rStyle w:val="Emphasis"/>
          <w:b w:val="0"/>
          <w:i w:val="0"/>
          <w:lang w:bidi="hi-IN"/>
        </w:rPr>
        <w:t xml:space="preserve">the potential users of your research in general and </w:t>
      </w:r>
      <w:proofErr w:type="gramStart"/>
      <w:r w:rsidR="00153D63">
        <w:rPr>
          <w:rStyle w:val="Emphasis"/>
          <w:b w:val="0"/>
          <w:i w:val="0"/>
          <w:lang w:bidi="hi-IN"/>
        </w:rPr>
        <w:t>in particular like</w:t>
      </w:r>
      <w:proofErr w:type="gramEnd"/>
      <w:r w:rsidR="00153D63">
        <w:rPr>
          <w:rStyle w:val="Emphasis"/>
          <w:b w:val="0"/>
          <w:i w:val="0"/>
          <w:lang w:bidi="hi-IN"/>
        </w:rPr>
        <w:t xml:space="preserve"> some IBA Prof. or research team using it</w:t>
      </w:r>
      <w:r w:rsidR="004B5D60" w:rsidRPr="004B5D60">
        <w:rPr>
          <w:rStyle w:val="Emphasis"/>
          <w:b w:val="0"/>
          <w:i w:val="0"/>
          <w:lang w:bidi="hi-IN"/>
        </w:rPr>
        <w:t>?</w:t>
      </w:r>
      <w:r w:rsidR="00B0170D">
        <w:rPr>
          <w:rStyle w:val="Emphasis"/>
          <w:b w:val="0"/>
          <w:i w:val="0"/>
          <w:lang w:bidi="hi-IN"/>
        </w:rPr>
        <w:t>]</w:t>
      </w:r>
    </w:p>
    <w:p w14:paraId="38F35B68" w14:textId="77777777" w:rsidR="004B5D60" w:rsidRPr="004B5D60" w:rsidRDefault="00BB5473" w:rsidP="004B5D60">
      <w:pPr>
        <w:pStyle w:val="IntenseQuote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lastRenderedPageBreak/>
        <w:t>MARKET/</w:t>
      </w:r>
      <w:r w:rsidR="004B5D60" w:rsidRPr="004B5D60">
        <w:rPr>
          <w:rStyle w:val="Emphasis"/>
          <w:b w:val="0"/>
          <w:i w:val="0"/>
        </w:rPr>
        <w:t>LITERATURE REVIEW</w:t>
      </w:r>
    </w:p>
    <w:p w14:paraId="6B068297" w14:textId="77777777" w:rsidR="00153D63" w:rsidRDefault="00153D63" w:rsidP="00917EC7">
      <w:pPr>
        <w:jc w:val="both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[</w:t>
      </w:r>
      <w:r w:rsidR="00BB5473">
        <w:rPr>
          <w:rStyle w:val="Emphasis"/>
          <w:b w:val="0"/>
          <w:i w:val="0"/>
          <w:lang w:bidi="hi-IN"/>
        </w:rPr>
        <w:t>List and cross compare</w:t>
      </w:r>
      <w:r>
        <w:rPr>
          <w:rStyle w:val="Emphasis"/>
          <w:b w:val="0"/>
          <w:i w:val="0"/>
          <w:lang w:bidi="hi-IN"/>
        </w:rPr>
        <w:t>:</w:t>
      </w:r>
      <w:r w:rsidR="00BB5473">
        <w:rPr>
          <w:rStyle w:val="Emphasis"/>
          <w:b w:val="0"/>
          <w:i w:val="0"/>
          <w:lang w:bidi="hi-IN"/>
        </w:rPr>
        <w:t xml:space="preserve"> </w:t>
      </w:r>
    </w:p>
    <w:p w14:paraId="73CCC494" w14:textId="77777777" w:rsidR="00153D63" w:rsidRDefault="005A0979" w:rsidP="00917EC7">
      <w:pPr>
        <w:pStyle w:val="ListParagraph"/>
        <w:numPr>
          <w:ilvl w:val="0"/>
          <w:numId w:val="13"/>
        </w:numPr>
        <w:jc w:val="both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O</w:t>
      </w:r>
      <w:r w:rsidR="00BB5473" w:rsidRPr="00153D63">
        <w:rPr>
          <w:rStyle w:val="Emphasis"/>
          <w:b w:val="0"/>
          <w:i w:val="0"/>
          <w:lang w:bidi="hi-IN"/>
        </w:rPr>
        <w:t>pen source solutions</w:t>
      </w:r>
    </w:p>
    <w:p w14:paraId="119E46FF" w14:textId="77777777" w:rsidR="005A0979" w:rsidRDefault="005A0979" w:rsidP="00917EC7">
      <w:pPr>
        <w:pStyle w:val="ListParagraph"/>
        <w:numPr>
          <w:ilvl w:val="0"/>
          <w:numId w:val="13"/>
        </w:numPr>
        <w:jc w:val="both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Cl</w:t>
      </w:r>
      <w:r w:rsidR="00BB5473" w:rsidRPr="00153D63">
        <w:rPr>
          <w:rStyle w:val="Emphasis"/>
          <w:b w:val="0"/>
          <w:i w:val="0"/>
          <w:lang w:bidi="hi-IN"/>
        </w:rPr>
        <w:t xml:space="preserve">osed source solutions </w:t>
      </w:r>
    </w:p>
    <w:p w14:paraId="00166767" w14:textId="77777777" w:rsidR="00BB5473" w:rsidRDefault="005A0979" w:rsidP="00917EC7">
      <w:pPr>
        <w:pStyle w:val="ListParagraph"/>
        <w:numPr>
          <w:ilvl w:val="0"/>
          <w:numId w:val="13"/>
        </w:numPr>
        <w:jc w:val="both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 xml:space="preserve">Projects by </w:t>
      </w:r>
      <w:r w:rsidR="00BB5473" w:rsidRPr="00153D63">
        <w:rPr>
          <w:rStyle w:val="Emphasis"/>
          <w:b w:val="0"/>
          <w:i w:val="0"/>
          <w:lang w:bidi="hi-IN"/>
        </w:rPr>
        <w:t xml:space="preserve">seniors </w:t>
      </w:r>
    </w:p>
    <w:p w14:paraId="768987D2" w14:textId="77777777" w:rsidR="005A0979" w:rsidRPr="00153D63" w:rsidRDefault="005A0979" w:rsidP="00917EC7">
      <w:pPr>
        <w:pStyle w:val="ListParagraph"/>
        <w:ind w:left="0" w:firstLine="0"/>
        <w:jc w:val="both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br/>
        <w:t xml:space="preserve">that can potentially be alternate candidate solutions for </w:t>
      </w:r>
      <w:r w:rsidRPr="00153D63">
        <w:rPr>
          <w:rStyle w:val="Emphasis"/>
          <w:b w:val="0"/>
          <w:i w:val="0"/>
          <w:lang w:bidi="hi-IN"/>
        </w:rPr>
        <w:t>the problem</w:t>
      </w:r>
      <w:r>
        <w:rPr>
          <w:rStyle w:val="Emphasis"/>
          <w:b w:val="0"/>
          <w:i w:val="0"/>
          <w:lang w:bidi="hi-IN"/>
        </w:rPr>
        <w:t>. Proposal claiming to have fewer candidate solutions will pass through extra scrutiny for the claim.</w:t>
      </w:r>
    </w:p>
    <w:p w14:paraId="152C8658" w14:textId="77777777" w:rsidR="004B5D60" w:rsidRPr="004B5D60" w:rsidRDefault="00BB5473" w:rsidP="00917EC7">
      <w:pPr>
        <w:jc w:val="both"/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Assess</w:t>
      </w:r>
      <w:r w:rsidR="004B5D60" w:rsidRPr="004B5D60">
        <w:rPr>
          <w:rStyle w:val="Emphasis"/>
          <w:b w:val="0"/>
          <w:i w:val="0"/>
          <w:lang w:bidi="hi-IN"/>
        </w:rPr>
        <w:t xml:space="preserve"> </w:t>
      </w:r>
      <w:r>
        <w:rPr>
          <w:rStyle w:val="Emphasis"/>
          <w:b w:val="0"/>
          <w:i w:val="0"/>
          <w:lang w:bidi="hi-IN"/>
        </w:rPr>
        <w:t xml:space="preserve">the </w:t>
      </w:r>
      <w:r w:rsidR="004B5D60" w:rsidRPr="004B5D60">
        <w:rPr>
          <w:rStyle w:val="Emphasis"/>
          <w:b w:val="0"/>
          <w:i w:val="0"/>
          <w:lang w:bidi="hi-IN"/>
        </w:rPr>
        <w:t>disadvantages</w:t>
      </w:r>
      <w:r>
        <w:rPr>
          <w:rStyle w:val="Emphasis"/>
          <w:b w:val="0"/>
          <w:i w:val="0"/>
          <w:lang w:bidi="hi-IN"/>
        </w:rPr>
        <w:t>/inadequacies of the above presented alternate solutions.</w:t>
      </w:r>
    </w:p>
    <w:p w14:paraId="682A933E" w14:textId="77777777" w:rsidR="004B5D60" w:rsidRPr="004B5D60" w:rsidRDefault="004B5D60" w:rsidP="00917EC7">
      <w:pPr>
        <w:jc w:val="both"/>
        <w:rPr>
          <w:rStyle w:val="Emphasis"/>
          <w:b w:val="0"/>
          <w:i w:val="0"/>
          <w:lang w:bidi="hi-IN"/>
        </w:rPr>
      </w:pPr>
      <w:r w:rsidRPr="004B5D60">
        <w:rPr>
          <w:rStyle w:val="Emphasis"/>
          <w:b w:val="0"/>
          <w:i w:val="0"/>
          <w:lang w:bidi="hi-IN"/>
        </w:rPr>
        <w:t xml:space="preserve">In case of a research problem, literature review </w:t>
      </w:r>
      <w:r w:rsidR="00BB5473">
        <w:rPr>
          <w:rStyle w:val="Emphasis"/>
          <w:b w:val="0"/>
          <w:i w:val="0"/>
          <w:lang w:bidi="hi-IN"/>
        </w:rPr>
        <w:t xml:space="preserve">with proper referencing (IEEE referencing style) </w:t>
      </w:r>
      <w:r w:rsidR="00E169F3">
        <w:rPr>
          <w:rStyle w:val="Emphasis"/>
          <w:b w:val="0"/>
          <w:i w:val="0"/>
          <w:lang w:bidi="hi-IN"/>
        </w:rPr>
        <w:t xml:space="preserve">should be </w:t>
      </w:r>
      <w:r w:rsidR="00BB5473">
        <w:rPr>
          <w:rStyle w:val="Emphasis"/>
          <w:b w:val="0"/>
          <w:i w:val="0"/>
          <w:lang w:bidi="hi-IN"/>
        </w:rPr>
        <w:t>presented.</w:t>
      </w:r>
      <w:r w:rsidR="005A0979">
        <w:rPr>
          <w:rStyle w:val="Emphasis"/>
          <w:b w:val="0"/>
          <w:i w:val="0"/>
          <w:lang w:bidi="hi-IN"/>
        </w:rPr>
        <w:t>]</w:t>
      </w:r>
    </w:p>
    <w:p w14:paraId="445F90FB" w14:textId="77777777" w:rsidR="004B5D60" w:rsidRPr="004B5D60" w:rsidRDefault="004B5D60" w:rsidP="004B5D60">
      <w:pPr>
        <w:pStyle w:val="IntenseQuote"/>
        <w:rPr>
          <w:rStyle w:val="Emphasis"/>
          <w:b w:val="0"/>
          <w:i w:val="0"/>
        </w:rPr>
      </w:pPr>
      <w:r w:rsidRPr="004B5D60">
        <w:rPr>
          <w:rStyle w:val="Emphasis"/>
          <w:b w:val="0"/>
          <w:i w:val="0"/>
        </w:rPr>
        <w:t xml:space="preserve">PROJECT </w:t>
      </w:r>
      <w:r w:rsidR="0062761B">
        <w:rPr>
          <w:rStyle w:val="Emphasis"/>
          <w:b w:val="0"/>
          <w:i w:val="0"/>
        </w:rPr>
        <w:t>DETAILS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894"/>
      </w:tblGrid>
      <w:tr w:rsidR="00891E38" w:rsidRPr="00891E38" w14:paraId="26A6994D" w14:textId="77777777" w:rsidTr="002D6D45">
        <w:trPr>
          <w:jc w:val="center"/>
        </w:trPr>
        <w:tc>
          <w:tcPr>
            <w:tcW w:w="466" w:type="dxa"/>
          </w:tcPr>
          <w:p w14:paraId="2149D6C2" w14:textId="77777777" w:rsidR="00891E38" w:rsidRPr="00891E38" w:rsidRDefault="00891E38" w:rsidP="00B621CF">
            <w:pPr>
              <w:spacing w:before="120" w:after="0" w:line="240" w:lineRule="auto"/>
              <w:jc w:val="center"/>
              <w:rPr>
                <w:rStyle w:val="Emphasis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A</w:t>
            </w:r>
          </w:p>
        </w:tc>
        <w:tc>
          <w:tcPr>
            <w:tcW w:w="8884" w:type="dxa"/>
          </w:tcPr>
          <w:p w14:paraId="28C0A7B2" w14:textId="77777777" w:rsidR="00891E38" w:rsidRDefault="00E169F3" w:rsidP="00E169F3">
            <w:pPr>
              <w:spacing w:before="120" w:after="240" w:line="240" w:lineRule="auto"/>
              <w:rPr>
                <w:rStyle w:val="Emphasis"/>
                <w:b w:val="0"/>
                <w:i w:val="0"/>
                <w:lang w:bidi="hi-IN"/>
              </w:rPr>
            </w:pPr>
            <w:r w:rsidRPr="00E169F3">
              <w:rPr>
                <w:rStyle w:val="Emphasis"/>
                <w:i w:val="0"/>
                <w:lang w:bidi="hi-IN"/>
              </w:rPr>
              <w:t>PROPOSED SOLUTION:</w:t>
            </w:r>
          </w:p>
          <w:p w14:paraId="01EE1BA1" w14:textId="77777777" w:rsidR="00E169F3" w:rsidRPr="00E169F3" w:rsidRDefault="00917EC7" w:rsidP="00A662A9">
            <w:pPr>
              <w:spacing w:after="0" w:line="240" w:lineRule="auto"/>
              <w:jc w:val="both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 xml:space="preserve">[Propose the </w:t>
            </w:r>
            <w:r w:rsidRPr="00917EC7">
              <w:rPr>
                <w:rStyle w:val="Emphasis"/>
                <w:i w:val="0"/>
                <w:lang w:bidi="hi-IN"/>
              </w:rPr>
              <w:t>Project</w:t>
            </w:r>
            <w:r>
              <w:rPr>
                <w:rStyle w:val="Emphasis"/>
                <w:i w:val="0"/>
                <w:lang w:bidi="hi-IN"/>
              </w:rPr>
              <w:t xml:space="preserve"> </w:t>
            </w:r>
            <w:r>
              <w:rPr>
                <w:rStyle w:val="Emphasis"/>
                <w:b w:val="0"/>
                <w:i w:val="0"/>
                <w:lang w:bidi="hi-IN"/>
              </w:rPr>
              <w:t xml:space="preserve">as a solution to the above stated </w:t>
            </w:r>
            <w:r w:rsidRPr="00917EC7">
              <w:rPr>
                <w:rStyle w:val="Emphasis"/>
                <w:i w:val="0"/>
                <w:u w:val="single"/>
                <w:lang w:bidi="hi-IN"/>
              </w:rPr>
              <w:t>Problem Statement</w:t>
            </w:r>
            <w:r>
              <w:rPr>
                <w:rStyle w:val="Emphasis"/>
                <w:b w:val="0"/>
                <w:i w:val="0"/>
                <w:lang w:bidi="hi-IN"/>
              </w:rPr>
              <w:t xml:space="preserve"> </w:t>
            </w:r>
            <w:proofErr w:type="gramStart"/>
            <w:r>
              <w:rPr>
                <w:rStyle w:val="Emphasis"/>
                <w:b w:val="0"/>
                <w:i w:val="0"/>
                <w:lang w:bidi="hi-IN"/>
              </w:rPr>
              <w:t>in light of</w:t>
            </w:r>
            <w:proofErr w:type="gramEnd"/>
            <w:r>
              <w:rPr>
                <w:rStyle w:val="Emphasis"/>
                <w:b w:val="0"/>
                <w:i w:val="0"/>
                <w:lang w:bidi="hi-IN"/>
              </w:rPr>
              <w:t xml:space="preserve"> the </w:t>
            </w:r>
            <w:r w:rsidRPr="00917EC7">
              <w:rPr>
                <w:rStyle w:val="Emphasis"/>
                <w:i w:val="0"/>
                <w:u w:val="single"/>
                <w:lang w:bidi="hi-IN"/>
              </w:rPr>
              <w:t>Market/Literature Review</w:t>
            </w:r>
            <w:r>
              <w:rPr>
                <w:rStyle w:val="Emphasis"/>
                <w:b w:val="0"/>
                <w:i w:val="0"/>
                <w:lang w:bidi="hi-IN"/>
              </w:rPr>
              <w:t xml:space="preserve"> presented above. Separately and clearly in a paragraph list the solution/project’s USPs</w:t>
            </w:r>
            <w:r w:rsidR="006776C2">
              <w:rPr>
                <w:rStyle w:val="Emphasis"/>
                <w:b w:val="0"/>
                <w:i w:val="0"/>
                <w:lang w:bidi="hi-IN"/>
              </w:rPr>
              <w:t xml:space="preserve"> i.e., what makes it distinct and better solution? For research </w:t>
            </w:r>
            <w:r w:rsidR="00880659">
              <w:rPr>
                <w:rStyle w:val="Emphasis"/>
                <w:b w:val="0"/>
                <w:i w:val="0"/>
                <w:lang w:bidi="hi-IN"/>
              </w:rPr>
              <w:t>projects,</w:t>
            </w:r>
            <w:r w:rsidR="006776C2">
              <w:rPr>
                <w:rStyle w:val="Emphasis"/>
                <w:b w:val="0"/>
                <w:i w:val="0"/>
                <w:lang w:bidi="hi-IN"/>
              </w:rPr>
              <w:t xml:space="preserve"> it mu</w:t>
            </w:r>
            <w:r w:rsidR="00880659">
              <w:rPr>
                <w:rStyle w:val="Emphasis"/>
                <w:b w:val="0"/>
                <w:i w:val="0"/>
                <w:lang w:bidi="hi-IN"/>
              </w:rPr>
              <w:t>st state, precisely and clearly,</w:t>
            </w:r>
            <w:r w:rsidR="006776C2">
              <w:rPr>
                <w:rStyle w:val="Emphasis"/>
                <w:b w:val="0"/>
                <w:i w:val="0"/>
                <w:lang w:bidi="hi-IN"/>
              </w:rPr>
              <w:t xml:space="preserve"> the originality of work and the relevance of topic.</w:t>
            </w:r>
            <w:r>
              <w:rPr>
                <w:rStyle w:val="Emphasis"/>
                <w:b w:val="0"/>
                <w:i w:val="0"/>
                <w:lang w:bidi="hi-IN"/>
              </w:rPr>
              <w:t>]</w:t>
            </w:r>
          </w:p>
        </w:tc>
      </w:tr>
      <w:tr w:rsidR="00E169F3" w:rsidRPr="00891E38" w14:paraId="23B5312F" w14:textId="77777777" w:rsidTr="002D6D45">
        <w:trPr>
          <w:jc w:val="center"/>
        </w:trPr>
        <w:tc>
          <w:tcPr>
            <w:tcW w:w="466" w:type="dxa"/>
          </w:tcPr>
          <w:p w14:paraId="6053E016" w14:textId="77777777" w:rsidR="00E169F3" w:rsidRPr="00891E38" w:rsidRDefault="00E169F3" w:rsidP="00E169F3">
            <w:pPr>
              <w:spacing w:before="120" w:after="0" w:line="240" w:lineRule="auto"/>
              <w:jc w:val="center"/>
              <w:rPr>
                <w:rStyle w:val="Emphasis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B</w:t>
            </w:r>
          </w:p>
        </w:tc>
        <w:tc>
          <w:tcPr>
            <w:tcW w:w="8884" w:type="dxa"/>
          </w:tcPr>
          <w:p w14:paraId="0CC896EB" w14:textId="77777777" w:rsidR="00E169F3" w:rsidRDefault="00E169F3" w:rsidP="00E169F3">
            <w:pPr>
              <w:spacing w:before="120" w:after="240" w:line="240" w:lineRule="auto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PROJECT OBJECTIVES:</w:t>
            </w:r>
          </w:p>
          <w:p w14:paraId="06527091" w14:textId="77777777" w:rsidR="00E169F3" w:rsidRPr="00891E38" w:rsidRDefault="00E169F3" w:rsidP="00E169F3">
            <w:pPr>
              <w:spacing w:after="0" w:line="240" w:lineRule="auto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 xml:space="preserve">[Enumerate in a list. Well-defined goals are a key to success. SMART is the buzzword. READ here: </w:t>
            </w:r>
            <w:hyperlink r:id="rId6" w:history="1">
              <w:r w:rsidRPr="0005367F">
                <w:rPr>
                  <w:rStyle w:val="Hyperlink"/>
                  <w:lang w:bidi="hi-IN"/>
                </w:rPr>
                <w:t>https://www.projectsmart.co.uk/smart-goals.php</w:t>
              </w:r>
            </w:hyperlink>
            <w:r>
              <w:rPr>
                <w:rStyle w:val="Emphasis"/>
                <w:b w:val="0"/>
                <w:i w:val="0"/>
                <w:lang w:bidi="hi-IN"/>
              </w:rPr>
              <w:t xml:space="preserve"> ]</w:t>
            </w:r>
          </w:p>
        </w:tc>
      </w:tr>
      <w:tr w:rsidR="00E169F3" w:rsidRPr="00891E38" w14:paraId="3A4C2D22" w14:textId="77777777" w:rsidTr="002D6D45">
        <w:trPr>
          <w:jc w:val="center"/>
        </w:trPr>
        <w:tc>
          <w:tcPr>
            <w:tcW w:w="466" w:type="dxa"/>
          </w:tcPr>
          <w:p w14:paraId="792CAEFD" w14:textId="77777777" w:rsidR="00E169F3" w:rsidRDefault="00E169F3" w:rsidP="00E169F3">
            <w:pPr>
              <w:spacing w:before="120" w:after="0" w:line="240" w:lineRule="auto"/>
              <w:jc w:val="center"/>
              <w:rPr>
                <w:rStyle w:val="Emphasis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C</w:t>
            </w:r>
          </w:p>
        </w:tc>
        <w:tc>
          <w:tcPr>
            <w:tcW w:w="8884" w:type="dxa"/>
          </w:tcPr>
          <w:p w14:paraId="424214B9" w14:textId="77777777" w:rsidR="00E169F3" w:rsidRDefault="00E169F3" w:rsidP="00E169F3">
            <w:pPr>
              <w:spacing w:before="120" w:after="240" w:line="240" w:lineRule="auto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METHODOLOGY:</w:t>
            </w:r>
          </w:p>
          <w:p w14:paraId="7C21DDF0" w14:textId="52BE8475" w:rsidR="002D6D45" w:rsidRPr="00B621CF" w:rsidRDefault="00E169F3" w:rsidP="002D6D45">
            <w:pPr>
              <w:spacing w:after="0" w:line="240" w:lineRule="auto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[Provide details on tools i.e., software, PL, OS etc. and techniques such as platform, framework, approach etc. that you will be using to achieve the above listed objectives.]</w:t>
            </w:r>
          </w:p>
        </w:tc>
      </w:tr>
      <w:tr w:rsidR="002D6D45" w:rsidRPr="00891E38" w14:paraId="57F34958" w14:textId="77777777" w:rsidTr="002D6D45">
        <w:trPr>
          <w:jc w:val="center"/>
        </w:trPr>
        <w:tc>
          <w:tcPr>
            <w:tcW w:w="466" w:type="dxa"/>
          </w:tcPr>
          <w:p w14:paraId="4474F51B" w14:textId="2B519614" w:rsidR="002D6D45" w:rsidRDefault="002D6D45" w:rsidP="00E169F3">
            <w:pPr>
              <w:spacing w:before="120" w:after="0" w:line="240" w:lineRule="auto"/>
              <w:jc w:val="center"/>
              <w:rPr>
                <w:rStyle w:val="Emphasis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D</w:t>
            </w:r>
          </w:p>
        </w:tc>
        <w:tc>
          <w:tcPr>
            <w:tcW w:w="8884" w:type="dxa"/>
          </w:tcPr>
          <w:p w14:paraId="3968F273" w14:textId="77777777" w:rsidR="002D6D45" w:rsidRDefault="002D6D45" w:rsidP="00E169F3">
            <w:pPr>
              <w:spacing w:before="120" w:after="240" w:line="240" w:lineRule="auto"/>
              <w:rPr>
                <w:rStyle w:val="Emphasis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Design:</w:t>
            </w:r>
          </w:p>
          <w:p w14:paraId="55EBF3C2" w14:textId="55C5EFC4" w:rsidR="002D6D45" w:rsidRPr="002D6D45" w:rsidRDefault="002D6D45" w:rsidP="002D6D45">
            <w:pPr>
              <w:spacing w:before="120" w:after="240" w:line="240" w:lineRule="auto"/>
              <w:rPr>
                <w:rStyle w:val="Emphasis"/>
                <w:b w:val="0"/>
                <w:bCs/>
                <w:i w:val="0"/>
                <w:lang w:bidi="hi-IN"/>
              </w:rPr>
            </w:pPr>
            <w:r>
              <w:rPr>
                <w:rStyle w:val="Emphasis"/>
                <w:b w:val="0"/>
                <w:bCs/>
                <w:i w:val="0"/>
                <w:lang w:bidi="hi-IN"/>
              </w:rPr>
              <w:t>Basic diagrams such as use-case, ERD, and flow-chart.</w:t>
            </w:r>
          </w:p>
        </w:tc>
      </w:tr>
      <w:tr w:rsidR="006776C2" w:rsidRPr="00891E38" w14:paraId="6F7832DA" w14:textId="77777777" w:rsidTr="002D6D45">
        <w:trPr>
          <w:jc w:val="center"/>
        </w:trPr>
        <w:tc>
          <w:tcPr>
            <w:tcW w:w="466" w:type="dxa"/>
          </w:tcPr>
          <w:p w14:paraId="176C4F64" w14:textId="6F6B9FCB" w:rsidR="006776C2" w:rsidRDefault="002D6D45" w:rsidP="00E169F3">
            <w:pPr>
              <w:spacing w:before="120" w:after="0" w:line="240" w:lineRule="auto"/>
              <w:jc w:val="center"/>
              <w:rPr>
                <w:rStyle w:val="Emphasis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E</w:t>
            </w:r>
          </w:p>
        </w:tc>
        <w:tc>
          <w:tcPr>
            <w:tcW w:w="8884" w:type="dxa"/>
          </w:tcPr>
          <w:p w14:paraId="312E613B" w14:textId="77777777" w:rsidR="006776C2" w:rsidRPr="006776C2" w:rsidRDefault="006776C2" w:rsidP="00E169F3">
            <w:pPr>
              <w:spacing w:before="120" w:after="240" w:line="240" w:lineRule="auto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i w:val="0"/>
                <w:lang w:bidi="hi-IN"/>
              </w:rPr>
              <w:t>THE PRODUCT:</w:t>
            </w:r>
          </w:p>
          <w:p w14:paraId="5B54ED39" w14:textId="77777777" w:rsidR="0034157F" w:rsidRDefault="00A92A8C" w:rsidP="00A92A8C">
            <w:pPr>
              <w:spacing w:after="0" w:line="240" w:lineRule="auto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 xml:space="preserve">[Specify the product i.e., the final output. </w:t>
            </w:r>
          </w:p>
          <w:p w14:paraId="641D86E9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H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>ardware component</w:t>
            </w:r>
            <w:r>
              <w:rPr>
                <w:rStyle w:val="Emphasis"/>
                <w:b w:val="0"/>
                <w:i w:val="0"/>
                <w:lang w:bidi="hi-IN"/>
              </w:rPr>
              <w:t>(s)</w:t>
            </w:r>
            <w:r w:rsidR="00DB4771">
              <w:rPr>
                <w:rStyle w:val="Emphasis"/>
                <w:b w:val="0"/>
                <w:i w:val="0"/>
                <w:lang w:bidi="hi-IN"/>
              </w:rPr>
              <w:t xml:space="preserve"> 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 xml:space="preserve"> </w:t>
            </w:r>
          </w:p>
          <w:p w14:paraId="5BCD855D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S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 xml:space="preserve">oftware, </w:t>
            </w:r>
          </w:p>
          <w:p w14:paraId="76823020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Mobile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 xml:space="preserve"> app, </w:t>
            </w:r>
          </w:p>
          <w:p w14:paraId="7B7D38AD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V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>ariants,</w:t>
            </w:r>
          </w:p>
          <w:p w14:paraId="0DF44B33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lastRenderedPageBreak/>
              <w:t>M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 xml:space="preserve">odules, </w:t>
            </w:r>
          </w:p>
          <w:p w14:paraId="6FF58ADD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 xml:space="preserve">Components, </w:t>
            </w:r>
          </w:p>
          <w:p w14:paraId="39DD27FD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P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 xml:space="preserve">ackaging, </w:t>
            </w:r>
          </w:p>
          <w:p w14:paraId="7453D75E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Reports</w:t>
            </w:r>
          </w:p>
          <w:p w14:paraId="4F7A35C5" w14:textId="77777777" w:rsidR="0034157F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Source Code and Licensing</w:t>
            </w:r>
          </w:p>
          <w:p w14:paraId="1E6DB3E4" w14:textId="77777777" w:rsidR="0034157F" w:rsidRDefault="00DB4771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Technical Documentation</w:t>
            </w:r>
          </w:p>
          <w:p w14:paraId="719AE5D3" w14:textId="77777777" w:rsidR="00DB4771" w:rsidRDefault="00DB4771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User Manual</w:t>
            </w:r>
          </w:p>
          <w:p w14:paraId="5E6FD21A" w14:textId="77777777" w:rsidR="0062761B" w:rsidRDefault="0034157F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S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 xml:space="preserve">upport and maintenance.  </w:t>
            </w:r>
          </w:p>
          <w:p w14:paraId="02DC126E" w14:textId="77777777" w:rsidR="0062761B" w:rsidRDefault="0062761B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Study Report</w:t>
            </w:r>
          </w:p>
          <w:p w14:paraId="4FBBB76A" w14:textId="77777777" w:rsidR="006776C2" w:rsidRPr="0034157F" w:rsidRDefault="0062761B" w:rsidP="0034157F">
            <w:pPr>
              <w:pStyle w:val="ListParagraph"/>
              <w:numPr>
                <w:ilvl w:val="0"/>
                <w:numId w:val="14"/>
              </w:numPr>
              <w:spacing w:after="0"/>
              <w:rPr>
                <w:rStyle w:val="Emphasis"/>
                <w:b w:val="0"/>
                <w:i w:val="0"/>
                <w:lang w:bidi="hi-IN"/>
              </w:rPr>
            </w:pPr>
            <w:r>
              <w:rPr>
                <w:rStyle w:val="Emphasis"/>
                <w:b w:val="0"/>
                <w:i w:val="0"/>
                <w:lang w:bidi="hi-IN"/>
              </w:rPr>
              <w:t>Publication(s) in case of research study (discuss the expectation with your supervisor</w:t>
            </w:r>
            <w:proofErr w:type="gramStart"/>
            <w:r>
              <w:rPr>
                <w:rStyle w:val="Emphasis"/>
                <w:b w:val="0"/>
                <w:i w:val="0"/>
                <w:lang w:bidi="hi-IN"/>
              </w:rPr>
              <w:t xml:space="preserve">) </w:t>
            </w:r>
            <w:r w:rsidR="00A92A8C" w:rsidRPr="0034157F">
              <w:rPr>
                <w:rStyle w:val="Emphasis"/>
                <w:b w:val="0"/>
                <w:i w:val="0"/>
                <w:lang w:bidi="hi-IN"/>
              </w:rPr>
              <w:t>]</w:t>
            </w:r>
            <w:proofErr w:type="gramEnd"/>
          </w:p>
        </w:tc>
      </w:tr>
    </w:tbl>
    <w:p w14:paraId="7143C1C4" w14:textId="77777777" w:rsidR="004B5D60" w:rsidRPr="004B5D60" w:rsidRDefault="004B5D60" w:rsidP="004B5D60">
      <w:pPr>
        <w:pStyle w:val="IntenseQuote"/>
        <w:rPr>
          <w:rStyle w:val="Emphasis"/>
          <w:b w:val="0"/>
          <w:i w:val="0"/>
        </w:rPr>
      </w:pPr>
      <w:r w:rsidRPr="004B5D60">
        <w:rPr>
          <w:rStyle w:val="Emphasis"/>
          <w:b w:val="0"/>
          <w:i w:val="0"/>
        </w:rPr>
        <w:lastRenderedPageBreak/>
        <w:t>PROJECT MILESTONES AND DELIVERABLES</w:t>
      </w:r>
    </w:p>
    <w:p w14:paraId="4F6D5DAF" w14:textId="77777777" w:rsidR="0062761B" w:rsidRDefault="0062761B" w:rsidP="004B5D60">
      <w:pPr>
        <w:rPr>
          <w:rStyle w:val="Emphasis"/>
          <w:b w:val="0"/>
          <w:i w:val="0"/>
          <w:lang w:bidi="hi-IN"/>
        </w:rPr>
      </w:pPr>
    </w:p>
    <w:p w14:paraId="31AFE88E" w14:textId="77777777" w:rsidR="004B5D60" w:rsidRPr="004B5D60" w:rsidRDefault="00DF1BCC" w:rsidP="004B5D60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[Schedule your project</w:t>
      </w:r>
      <w:r w:rsidR="002F19D3">
        <w:rPr>
          <w:rStyle w:val="Emphasis"/>
          <w:b w:val="0"/>
          <w:i w:val="0"/>
          <w:lang w:bidi="hi-IN"/>
        </w:rPr>
        <w:t xml:space="preserve"> through Gantt Chart</w:t>
      </w:r>
      <w:r>
        <w:rPr>
          <w:rStyle w:val="Emphasis"/>
          <w:b w:val="0"/>
          <w:i w:val="0"/>
          <w:lang w:bidi="hi-IN"/>
        </w:rPr>
        <w:t xml:space="preserve">. </w:t>
      </w:r>
      <w:r w:rsidR="00880659">
        <w:rPr>
          <w:rStyle w:val="Emphasis"/>
          <w:b w:val="0"/>
          <w:i w:val="0"/>
          <w:lang w:bidi="hi-IN"/>
        </w:rPr>
        <w:t>In line with project objectives delineated earlier</w:t>
      </w:r>
      <w:r>
        <w:rPr>
          <w:rStyle w:val="Emphasis"/>
          <w:b w:val="0"/>
          <w:i w:val="0"/>
          <w:lang w:bidi="hi-IN"/>
        </w:rPr>
        <w:t>,</w:t>
      </w:r>
      <w:r w:rsidR="00880659">
        <w:rPr>
          <w:rStyle w:val="Emphasis"/>
          <w:b w:val="0"/>
          <w:i w:val="0"/>
          <w:lang w:bidi="hi-IN"/>
        </w:rPr>
        <w:t xml:space="preserve"> c</w:t>
      </w:r>
      <w:r w:rsidR="004B5D60" w:rsidRPr="004B5D60">
        <w:rPr>
          <w:rStyle w:val="Emphasis"/>
          <w:b w:val="0"/>
          <w:i w:val="0"/>
          <w:lang w:bidi="hi-IN"/>
        </w:rPr>
        <w:t>lear</w:t>
      </w:r>
      <w:r w:rsidR="00880659">
        <w:rPr>
          <w:rStyle w:val="Emphasis"/>
          <w:b w:val="0"/>
          <w:i w:val="0"/>
          <w:lang w:bidi="hi-IN"/>
        </w:rPr>
        <w:t>ly specify</w:t>
      </w:r>
      <w:r w:rsidR="004B5D60" w:rsidRPr="004B5D60">
        <w:rPr>
          <w:rStyle w:val="Emphasis"/>
          <w:b w:val="0"/>
          <w:i w:val="0"/>
          <w:lang w:bidi="hi-IN"/>
        </w:rPr>
        <w:t xml:space="preserve"> milestones </w:t>
      </w:r>
      <w:r w:rsidR="00880659">
        <w:rPr>
          <w:rStyle w:val="Emphasis"/>
          <w:b w:val="0"/>
          <w:i w:val="0"/>
          <w:lang w:bidi="hi-IN"/>
        </w:rPr>
        <w:t>and</w:t>
      </w:r>
      <w:r>
        <w:rPr>
          <w:rStyle w:val="Emphasis"/>
          <w:b w:val="0"/>
          <w:i w:val="0"/>
          <w:lang w:bidi="hi-IN"/>
        </w:rPr>
        <w:t xml:space="preserve"> tasks as granularly</w:t>
      </w:r>
      <w:r w:rsidR="00880659">
        <w:rPr>
          <w:rStyle w:val="Emphasis"/>
          <w:b w:val="0"/>
          <w:i w:val="0"/>
          <w:lang w:bidi="hi-IN"/>
        </w:rPr>
        <w:t xml:space="preserve"> </w:t>
      </w:r>
      <w:r>
        <w:rPr>
          <w:rStyle w:val="Emphasis"/>
          <w:b w:val="0"/>
          <w:i w:val="0"/>
          <w:lang w:bidi="hi-IN"/>
        </w:rPr>
        <w:t xml:space="preserve">as possible and </w:t>
      </w:r>
      <w:r w:rsidR="00880659">
        <w:rPr>
          <w:rStyle w:val="Emphasis"/>
          <w:b w:val="0"/>
          <w:i w:val="0"/>
          <w:lang w:bidi="hi-IN"/>
        </w:rPr>
        <w:t xml:space="preserve">tie </w:t>
      </w:r>
      <w:r>
        <w:rPr>
          <w:rStyle w:val="Emphasis"/>
          <w:b w:val="0"/>
          <w:i w:val="0"/>
          <w:lang w:bidi="hi-IN"/>
        </w:rPr>
        <w:t xml:space="preserve">them to </w:t>
      </w:r>
      <w:r w:rsidR="00880659">
        <w:rPr>
          <w:rStyle w:val="Emphasis"/>
          <w:b w:val="0"/>
          <w:i w:val="0"/>
          <w:lang w:bidi="hi-IN"/>
        </w:rPr>
        <w:t xml:space="preserve">associated deliverables, with expected date of completion using </w:t>
      </w:r>
      <w:r w:rsidR="004B5D60" w:rsidRPr="004B5D60">
        <w:rPr>
          <w:rStyle w:val="Emphasis"/>
          <w:b w:val="0"/>
          <w:i w:val="0"/>
          <w:lang w:bidi="hi-IN"/>
        </w:rPr>
        <w:t>a</w:t>
      </w:r>
      <w:r w:rsidR="002F19D3">
        <w:rPr>
          <w:rStyle w:val="Emphasis"/>
          <w:b w:val="0"/>
          <w:i w:val="0"/>
          <w:lang w:bidi="hi-IN"/>
        </w:rPr>
        <w:t>ny</w:t>
      </w:r>
      <w:r w:rsidR="004B5D60" w:rsidRPr="004B5D60">
        <w:rPr>
          <w:rStyle w:val="Emphasis"/>
          <w:b w:val="0"/>
          <w:i w:val="0"/>
          <w:lang w:bidi="hi-IN"/>
        </w:rPr>
        <w:t xml:space="preserve"> Gantt</w:t>
      </w:r>
      <w:r w:rsidR="00880659">
        <w:rPr>
          <w:rStyle w:val="Emphasis"/>
          <w:b w:val="0"/>
          <w:i w:val="0"/>
          <w:lang w:bidi="hi-IN"/>
        </w:rPr>
        <w:t xml:space="preserve"> C</w:t>
      </w:r>
      <w:r w:rsidR="004B5D60" w:rsidRPr="004B5D60">
        <w:rPr>
          <w:rStyle w:val="Emphasis"/>
          <w:b w:val="0"/>
          <w:i w:val="0"/>
          <w:lang w:bidi="hi-IN"/>
        </w:rPr>
        <w:t xml:space="preserve">hart </w:t>
      </w:r>
      <w:r w:rsidR="002F19D3">
        <w:rPr>
          <w:rStyle w:val="Emphasis"/>
          <w:b w:val="0"/>
          <w:i w:val="0"/>
          <w:lang w:bidi="hi-IN"/>
        </w:rPr>
        <w:t>tool available online under GPLv3</w:t>
      </w:r>
      <w:r>
        <w:rPr>
          <w:rStyle w:val="Emphasis"/>
          <w:b w:val="0"/>
          <w:i w:val="0"/>
          <w:lang w:bidi="hi-IN"/>
        </w:rPr>
        <w:t>]</w:t>
      </w:r>
    </w:p>
    <w:p w14:paraId="44794B3B" w14:textId="77777777" w:rsidR="004B5D60" w:rsidRPr="004B5D60" w:rsidRDefault="004B5D60" w:rsidP="004B5D60">
      <w:pPr>
        <w:pStyle w:val="IntenseQuote"/>
        <w:rPr>
          <w:rStyle w:val="Emphasis"/>
          <w:b w:val="0"/>
          <w:i w:val="0"/>
        </w:rPr>
      </w:pPr>
      <w:r w:rsidRPr="004B5D60">
        <w:rPr>
          <w:rStyle w:val="Emphasis"/>
          <w:b w:val="0"/>
          <w:i w:val="0"/>
        </w:rPr>
        <w:t>WORK DIVISION</w:t>
      </w:r>
    </w:p>
    <w:p w14:paraId="7C47E062" w14:textId="77777777" w:rsidR="004B5D60" w:rsidRPr="004B5D60" w:rsidRDefault="002F19D3" w:rsidP="004B5D60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 xml:space="preserve">[If not done earlier, then assign each task in the Gantt Chart to a team member. Now a </w:t>
      </w:r>
      <w:proofErr w:type="gramStart"/>
      <w:r>
        <w:rPr>
          <w:rStyle w:val="Emphasis"/>
          <w:b w:val="0"/>
          <w:i w:val="0"/>
          <w:lang w:bidi="hi-IN"/>
        </w:rPr>
        <w:t>clearly</w:t>
      </w:r>
      <w:proofErr w:type="gramEnd"/>
      <w:r>
        <w:rPr>
          <w:rStyle w:val="Emphasis"/>
          <w:b w:val="0"/>
          <w:i w:val="0"/>
          <w:lang w:bidi="hi-IN"/>
        </w:rPr>
        <w:t xml:space="preserve"> division of work will appear. Enlist roles/tasks each member will perform here.]</w:t>
      </w:r>
    </w:p>
    <w:p w14:paraId="6C781A84" w14:textId="77777777" w:rsidR="004B5D60" w:rsidRPr="004B5D60" w:rsidRDefault="004B5D60" w:rsidP="004B5D60">
      <w:pPr>
        <w:pStyle w:val="IntenseQuote"/>
        <w:rPr>
          <w:rStyle w:val="Emphasis"/>
          <w:b w:val="0"/>
          <w:i w:val="0"/>
        </w:rPr>
      </w:pPr>
      <w:r w:rsidRPr="004B5D60">
        <w:rPr>
          <w:rStyle w:val="Emphasis"/>
          <w:b w:val="0"/>
          <w:i w:val="0"/>
        </w:rPr>
        <w:t>COSTING</w:t>
      </w:r>
    </w:p>
    <w:p w14:paraId="569E312A" w14:textId="77777777" w:rsidR="004B5D60" w:rsidRPr="004B5D60" w:rsidRDefault="00D34D2F" w:rsidP="004B5D60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>[</w:t>
      </w:r>
      <w:r w:rsidR="002F19D3">
        <w:rPr>
          <w:rStyle w:val="Emphasis"/>
          <w:b w:val="0"/>
          <w:i w:val="0"/>
          <w:lang w:bidi="hi-IN"/>
        </w:rPr>
        <w:t>Give an estimate</w:t>
      </w:r>
      <w:r w:rsidR="004B5D60" w:rsidRPr="004B5D60">
        <w:rPr>
          <w:rStyle w:val="Emphasis"/>
          <w:b w:val="0"/>
          <w:i w:val="0"/>
          <w:lang w:bidi="hi-IN"/>
        </w:rPr>
        <w:t xml:space="preserve"> </w:t>
      </w:r>
      <w:r w:rsidR="002F19D3">
        <w:rPr>
          <w:rStyle w:val="Emphasis"/>
          <w:b w:val="0"/>
          <w:i w:val="0"/>
          <w:lang w:bidi="hi-IN"/>
        </w:rPr>
        <w:t xml:space="preserve">of </w:t>
      </w:r>
      <w:r w:rsidR="004B5D60" w:rsidRPr="004B5D60">
        <w:rPr>
          <w:rStyle w:val="Emphasis"/>
          <w:b w:val="0"/>
          <w:i w:val="0"/>
          <w:lang w:bidi="hi-IN"/>
        </w:rPr>
        <w:t>the total cost of the final product.</w:t>
      </w:r>
      <w:r w:rsidR="002F19D3">
        <w:rPr>
          <w:rStyle w:val="Emphasis"/>
          <w:b w:val="0"/>
          <w:i w:val="0"/>
          <w:lang w:bidi="hi-IN"/>
        </w:rPr>
        <w:t xml:space="preserve"> Leave nothing to your assumption or imagination. List all assumptions used in making the estimate.</w:t>
      </w:r>
      <w:r>
        <w:rPr>
          <w:rStyle w:val="Emphasis"/>
          <w:b w:val="0"/>
          <w:i w:val="0"/>
          <w:lang w:bidi="hi-IN"/>
        </w:rPr>
        <w:t xml:space="preserve"> Also specify the source of funding]</w:t>
      </w:r>
    </w:p>
    <w:p w14:paraId="0DD0F1CD" w14:textId="77777777" w:rsidR="004B5D60" w:rsidRPr="004B5D60" w:rsidRDefault="004B5D60" w:rsidP="004B5D60">
      <w:pPr>
        <w:pStyle w:val="IntenseQuote"/>
        <w:rPr>
          <w:rStyle w:val="Emphasis"/>
          <w:b w:val="0"/>
          <w:i w:val="0"/>
        </w:rPr>
      </w:pPr>
      <w:r w:rsidRPr="004B5D60">
        <w:rPr>
          <w:rStyle w:val="Emphasis"/>
          <w:b w:val="0"/>
          <w:i w:val="0"/>
        </w:rPr>
        <w:t>REFERENCES</w:t>
      </w:r>
    </w:p>
    <w:p w14:paraId="23D8FB46" w14:textId="77777777" w:rsidR="004B5D60" w:rsidRPr="004B5D60" w:rsidRDefault="00D34D2F" w:rsidP="004B5D60">
      <w:pPr>
        <w:rPr>
          <w:rStyle w:val="Emphasis"/>
          <w:b w:val="0"/>
          <w:i w:val="0"/>
          <w:lang w:bidi="hi-IN"/>
        </w:rPr>
      </w:pPr>
      <w:r>
        <w:rPr>
          <w:rStyle w:val="Emphasis"/>
          <w:b w:val="0"/>
          <w:i w:val="0"/>
          <w:lang w:bidi="hi-IN"/>
        </w:rPr>
        <w:t xml:space="preserve">[Provide complete references to the sources consulted such as websites, magazines, books, papers etc. in IEEE format. Use bibliography management tools such as Zotero, EndNote, </w:t>
      </w:r>
      <w:proofErr w:type="spellStart"/>
      <w:r>
        <w:rPr>
          <w:rStyle w:val="Emphasis"/>
          <w:b w:val="0"/>
          <w:i w:val="0"/>
          <w:lang w:bidi="hi-IN"/>
        </w:rPr>
        <w:t>JabRef</w:t>
      </w:r>
      <w:proofErr w:type="spellEnd"/>
      <w:r>
        <w:rPr>
          <w:rStyle w:val="Emphasis"/>
          <w:b w:val="0"/>
          <w:i w:val="0"/>
          <w:lang w:bidi="hi-IN"/>
        </w:rPr>
        <w:t xml:space="preserve">, </w:t>
      </w:r>
      <w:proofErr w:type="spellStart"/>
      <w:r>
        <w:rPr>
          <w:rStyle w:val="Emphasis"/>
          <w:b w:val="0"/>
          <w:i w:val="0"/>
          <w:lang w:bidi="hi-IN"/>
        </w:rPr>
        <w:t>Mendlay</w:t>
      </w:r>
      <w:proofErr w:type="spellEnd"/>
      <w:r>
        <w:rPr>
          <w:rStyle w:val="Emphasis"/>
          <w:b w:val="0"/>
          <w:i w:val="0"/>
          <w:lang w:bidi="hi-IN"/>
        </w:rPr>
        <w:t xml:space="preserve"> </w:t>
      </w:r>
      <w:proofErr w:type="spellStart"/>
      <w:r>
        <w:rPr>
          <w:rStyle w:val="Emphasis"/>
          <w:b w:val="0"/>
          <w:i w:val="0"/>
          <w:lang w:bidi="hi-IN"/>
        </w:rPr>
        <w:t>etc</w:t>
      </w:r>
      <w:proofErr w:type="spellEnd"/>
      <w:r w:rsidR="003F6373">
        <w:rPr>
          <w:rStyle w:val="Emphasis"/>
          <w:b w:val="0"/>
          <w:i w:val="0"/>
          <w:lang w:bidi="hi-IN"/>
        </w:rPr>
        <w:t>…,</w:t>
      </w:r>
      <w:r>
        <w:rPr>
          <w:rStyle w:val="Emphasis"/>
          <w:b w:val="0"/>
          <w:i w:val="0"/>
          <w:lang w:bidi="hi-IN"/>
        </w:rPr>
        <w:t xml:space="preserve"> to </w:t>
      </w:r>
      <w:r w:rsidR="003F6373">
        <w:rPr>
          <w:rStyle w:val="Emphasis"/>
          <w:b w:val="0"/>
          <w:i w:val="0"/>
          <w:lang w:bidi="hi-IN"/>
        </w:rPr>
        <w:t>track</w:t>
      </w:r>
      <w:r>
        <w:rPr>
          <w:rStyle w:val="Emphasis"/>
          <w:b w:val="0"/>
          <w:i w:val="0"/>
          <w:lang w:bidi="hi-IN"/>
        </w:rPr>
        <w:t xml:space="preserve"> the references]</w:t>
      </w:r>
    </w:p>
    <w:sectPr w:rsidR="004B5D60" w:rsidRPr="004B5D60" w:rsidSect="006276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2A72"/>
    <w:multiLevelType w:val="hybridMultilevel"/>
    <w:tmpl w:val="31BC6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B5137"/>
    <w:multiLevelType w:val="hybridMultilevel"/>
    <w:tmpl w:val="DBB2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18921D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B03312"/>
    <w:multiLevelType w:val="hybridMultilevel"/>
    <w:tmpl w:val="FB0C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54374"/>
    <w:multiLevelType w:val="hybridMultilevel"/>
    <w:tmpl w:val="73A8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7"/>
    <w:rsid w:val="00064BE1"/>
    <w:rsid w:val="00146163"/>
    <w:rsid w:val="00153D63"/>
    <w:rsid w:val="001663BF"/>
    <w:rsid w:val="001B5F65"/>
    <w:rsid w:val="002612C4"/>
    <w:rsid w:val="002D6D45"/>
    <w:rsid w:val="002F19D3"/>
    <w:rsid w:val="0034157F"/>
    <w:rsid w:val="003F6373"/>
    <w:rsid w:val="004B473D"/>
    <w:rsid w:val="004B5D60"/>
    <w:rsid w:val="004C3B42"/>
    <w:rsid w:val="005907CA"/>
    <w:rsid w:val="005A0979"/>
    <w:rsid w:val="005E70AE"/>
    <w:rsid w:val="0062761B"/>
    <w:rsid w:val="006776C2"/>
    <w:rsid w:val="006C76E4"/>
    <w:rsid w:val="00755143"/>
    <w:rsid w:val="007D67F7"/>
    <w:rsid w:val="00862356"/>
    <w:rsid w:val="00880659"/>
    <w:rsid w:val="00891E38"/>
    <w:rsid w:val="00917EC7"/>
    <w:rsid w:val="00952A6C"/>
    <w:rsid w:val="009670FC"/>
    <w:rsid w:val="00A662A9"/>
    <w:rsid w:val="00A92A8C"/>
    <w:rsid w:val="00AF475C"/>
    <w:rsid w:val="00B0170D"/>
    <w:rsid w:val="00B621CF"/>
    <w:rsid w:val="00B95115"/>
    <w:rsid w:val="00BB5473"/>
    <w:rsid w:val="00BF2EB4"/>
    <w:rsid w:val="00C05817"/>
    <w:rsid w:val="00C82BFC"/>
    <w:rsid w:val="00CD0AFD"/>
    <w:rsid w:val="00D17A2B"/>
    <w:rsid w:val="00D34D2F"/>
    <w:rsid w:val="00D46904"/>
    <w:rsid w:val="00DB4771"/>
    <w:rsid w:val="00DF1BCC"/>
    <w:rsid w:val="00E169F3"/>
    <w:rsid w:val="00E8049D"/>
    <w:rsid w:val="00FF128E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686"/>
  <w15:chartTrackingRefBased/>
  <w15:docId w15:val="{A34EF294-5888-4FAD-9A04-E2AF74D4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E3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FE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E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E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E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E3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E3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E3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E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E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E3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E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E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E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6FE3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F6FE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6FE3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E3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FF6FE3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F6FE3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FF6FE3"/>
    <w:rPr>
      <w:b/>
      <w:i/>
      <w:iCs/>
    </w:rPr>
  </w:style>
  <w:style w:type="paragraph" w:styleId="NoSpacing">
    <w:name w:val="No Spacing"/>
    <w:link w:val="NoSpacingChar"/>
    <w:uiPriority w:val="1"/>
    <w:qFormat/>
    <w:rsid w:val="00FF6F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6FE3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F6FE3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E3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E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FF6FE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F6FE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F6FE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F6FE3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6FE3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6FE3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F6FE3"/>
  </w:style>
  <w:style w:type="paragraph" w:styleId="ListParagraph">
    <w:name w:val="List Paragraph"/>
    <w:basedOn w:val="Normal"/>
    <w:uiPriority w:val="34"/>
    <w:qFormat/>
    <w:rsid w:val="00FF6FE3"/>
    <w:pPr>
      <w:spacing w:line="240" w:lineRule="auto"/>
      <w:ind w:left="720" w:hanging="288"/>
      <w:contextualSpacing/>
    </w:pPr>
    <w:rPr>
      <w:color w:val="44546A" w:themeColor="text2"/>
    </w:rPr>
  </w:style>
  <w:style w:type="table" w:styleId="TableGrid">
    <w:name w:val="Table Grid"/>
    <w:basedOn w:val="TableNormal"/>
    <w:uiPriority w:val="39"/>
    <w:rsid w:val="00D1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jectsmart.co.uk/smart-goal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YP\FYP_HandOver_Sharraf\PDR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PDRv2.0.dotx</Template>
  <TotalTime>0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 Hussain</dc:creator>
  <cp:keywords/>
  <dc:description/>
  <cp:lastModifiedBy>Sharaf Hussain / PhD CS Scholar and Labs Administrator</cp:lastModifiedBy>
  <cp:revision>2</cp:revision>
  <dcterms:created xsi:type="dcterms:W3CDTF">2021-04-03T13:52:00Z</dcterms:created>
  <dcterms:modified xsi:type="dcterms:W3CDTF">2021-04-03T13:52:00Z</dcterms:modified>
</cp:coreProperties>
</file>